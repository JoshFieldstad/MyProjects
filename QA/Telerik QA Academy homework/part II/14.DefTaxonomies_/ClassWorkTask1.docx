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D6D" w:rsidRDefault="00D33D6D" w:rsidP="00E075C3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D33D6D" w:rsidRDefault="00D33D6D" w:rsidP="00CF5C5C">
      <w:pPr>
        <w:pStyle w:val="Heading2"/>
      </w:pPr>
      <w:r>
        <w:t>Exploratory Testing</w:t>
      </w:r>
    </w:p>
    <w:p w:rsidR="00D33D6D" w:rsidRDefault="00D33D6D" w:rsidP="00CF5C5C">
      <w:pPr>
        <w:ind w:firstLine="720"/>
      </w:pPr>
      <w:r>
        <w:t xml:space="preserve">You are a given an audio/video and chat communicator that can be downloaded here </w:t>
      </w:r>
      <w:hyperlink r:id="rId7" w:history="1">
        <w:r>
          <w:rPr>
            <w:rStyle w:val="Hyperlink"/>
          </w:rPr>
          <w:t>https://jitsi.org/</w:t>
        </w:r>
      </w:hyperlink>
      <w:r>
        <w:t xml:space="preserve">. Your task is to explore how it work, what can it do and compare it with other similar tools you use for these purposes. </w:t>
      </w:r>
    </w:p>
    <w:p w:rsidR="00D33D6D" w:rsidRPr="001122E8" w:rsidRDefault="00D33D6D" w:rsidP="00CF5C5C">
      <w:pPr>
        <w:rPr>
          <w:b/>
        </w:rPr>
      </w:pPr>
      <w:r w:rsidRPr="001122E8">
        <w:rPr>
          <w:b/>
        </w:rPr>
        <w:t>Think about:</w:t>
      </w:r>
    </w:p>
    <w:p w:rsidR="00D33D6D" w:rsidRDefault="00D33D6D" w:rsidP="00CF5C5C">
      <w:pPr>
        <w:pStyle w:val="ListParagraph"/>
        <w:numPr>
          <w:ilvl w:val="0"/>
          <w:numId w:val="15"/>
        </w:numPr>
        <w:spacing w:before="0" w:after="0"/>
      </w:pPr>
      <w:r>
        <w:t>What is your strategy and approach?</w:t>
      </w:r>
    </w:p>
    <w:p w:rsidR="00D33D6D" w:rsidRDefault="00D33D6D" w:rsidP="00CF5C5C">
      <w:pPr>
        <w:pStyle w:val="ListParagraph"/>
        <w:numPr>
          <w:ilvl w:val="0"/>
          <w:numId w:val="15"/>
        </w:numPr>
        <w:spacing w:before="0" w:after="0"/>
      </w:pPr>
      <w:r>
        <w:t>How to be the most effective</w:t>
      </w:r>
    </w:p>
    <w:p w:rsidR="00D33D6D" w:rsidRPr="001122E8" w:rsidRDefault="00D33D6D" w:rsidP="00CF5C5C">
      <w:pPr>
        <w:rPr>
          <w:b/>
        </w:rPr>
      </w:pPr>
      <w:r w:rsidRPr="001122E8">
        <w:rPr>
          <w:b/>
        </w:rPr>
        <w:t xml:space="preserve">Time limitations: </w:t>
      </w:r>
    </w:p>
    <w:p w:rsidR="00D33D6D" w:rsidRDefault="00D33D6D" w:rsidP="00CF5C5C">
      <w:pPr>
        <w:pStyle w:val="ListParagraph"/>
        <w:numPr>
          <w:ilvl w:val="0"/>
          <w:numId w:val="16"/>
        </w:numPr>
        <w:spacing w:before="0" w:after="0"/>
        <w:ind w:left="720"/>
      </w:pPr>
      <w:r>
        <w:t>30 minutes</w:t>
      </w:r>
    </w:p>
    <w:p w:rsidR="00D33D6D" w:rsidRDefault="00D33D6D" w:rsidP="00CF5C5C">
      <w:pPr>
        <w:pStyle w:val="Heading2"/>
      </w:pPr>
      <w:r>
        <w:t>Walkthrough</w:t>
      </w:r>
    </w:p>
    <w:p w:rsidR="00D33D6D" w:rsidRDefault="00D33D6D" w:rsidP="00CF5C5C">
      <w:r>
        <w:tab/>
        <w:t>As a result of your exploration of the tool you have to prepare a walkthrough meeting, where you should present the tool and its capabilities. Make sure to prepare the meeting according to the processes defined for Walkthroughs.</w:t>
      </w:r>
    </w:p>
    <w:p w:rsidR="00D33D6D" w:rsidRPr="001122E8" w:rsidRDefault="00D33D6D" w:rsidP="00CF5C5C">
      <w:pPr>
        <w:rPr>
          <w:b/>
        </w:rPr>
      </w:pPr>
      <w:r w:rsidRPr="001122E8">
        <w:rPr>
          <w:b/>
        </w:rPr>
        <w:t>Define:</w:t>
      </w:r>
    </w:p>
    <w:p w:rsidR="00D33D6D" w:rsidRDefault="00D33D6D" w:rsidP="00CF5C5C">
      <w:pPr>
        <w:pStyle w:val="ListParagraph"/>
        <w:numPr>
          <w:ilvl w:val="0"/>
          <w:numId w:val="14"/>
        </w:numPr>
        <w:spacing w:before="0" w:after="0"/>
      </w:pPr>
      <w:r>
        <w:t>Level of formality of the meeting</w:t>
      </w:r>
    </w:p>
    <w:p w:rsidR="00D33D6D" w:rsidRDefault="00D33D6D" w:rsidP="00CF5C5C">
      <w:pPr>
        <w:pStyle w:val="ListParagraph"/>
        <w:numPr>
          <w:ilvl w:val="0"/>
          <w:numId w:val="14"/>
        </w:numPr>
        <w:spacing w:before="0" w:after="0"/>
      </w:pPr>
      <w:r>
        <w:t>Purpose of the meeting</w:t>
      </w:r>
    </w:p>
    <w:p w:rsidR="00D33D6D" w:rsidRDefault="00D33D6D" w:rsidP="00CF5C5C">
      <w:pPr>
        <w:pStyle w:val="ListParagraph"/>
        <w:numPr>
          <w:ilvl w:val="0"/>
          <w:numId w:val="14"/>
        </w:numPr>
        <w:spacing w:before="0" w:after="0"/>
      </w:pPr>
      <w:r>
        <w:t>Roles</w:t>
      </w:r>
    </w:p>
    <w:p w:rsidR="00D33D6D" w:rsidRPr="001122E8" w:rsidRDefault="00D33D6D" w:rsidP="00CF5C5C">
      <w:pPr>
        <w:rPr>
          <w:b/>
        </w:rPr>
      </w:pPr>
      <w:r w:rsidRPr="001122E8">
        <w:rPr>
          <w:b/>
        </w:rPr>
        <w:t xml:space="preserve">Time limitations: </w:t>
      </w:r>
    </w:p>
    <w:p w:rsidR="00D33D6D" w:rsidRDefault="00D33D6D" w:rsidP="00CF5C5C">
      <w:pPr>
        <w:pStyle w:val="ListParagraph"/>
        <w:numPr>
          <w:ilvl w:val="1"/>
          <w:numId w:val="17"/>
        </w:numPr>
        <w:spacing w:before="0" w:after="0"/>
        <w:ind w:left="720"/>
      </w:pPr>
      <w:r>
        <w:t>15 minutes for preparing the meeting</w:t>
      </w:r>
    </w:p>
    <w:p w:rsidR="00D33D6D" w:rsidRDefault="00D33D6D" w:rsidP="00CF5C5C">
      <w:pPr>
        <w:pStyle w:val="ListParagraph"/>
        <w:numPr>
          <w:ilvl w:val="1"/>
          <w:numId w:val="17"/>
        </w:numPr>
        <w:spacing w:before="0" w:after="0"/>
        <w:ind w:left="720"/>
      </w:pPr>
      <w:r>
        <w:t>15 minutes for the meeting itself</w:t>
      </w:r>
    </w:p>
    <w:p w:rsidR="00D33D6D" w:rsidRDefault="00D33D6D" w:rsidP="00CF5C5C">
      <w:pPr>
        <w:pStyle w:val="Heading2"/>
      </w:pPr>
      <w:r>
        <w:t>Tips:</w:t>
      </w:r>
    </w:p>
    <w:p w:rsidR="00D33D6D" w:rsidRDefault="00D33D6D" w:rsidP="00CF5C5C">
      <w:pPr>
        <w:pStyle w:val="ListParagraph"/>
        <w:numPr>
          <w:ilvl w:val="0"/>
          <w:numId w:val="18"/>
        </w:numPr>
        <w:spacing w:before="0" w:after="0"/>
      </w:pPr>
      <w:r>
        <w:t xml:space="preserve">Have a look at </w:t>
      </w:r>
      <w:hyperlink r:id="rId8" w:history="1">
        <w:r w:rsidRPr="003D4FC7">
          <w:rPr>
            <w:rStyle w:val="Hyperlink"/>
          </w:rPr>
          <w:t>http://msdn.microsoft.com/en-us/library/jj620911.aspx</w:t>
        </w:r>
      </w:hyperlink>
    </w:p>
    <w:p w:rsidR="00D33D6D" w:rsidRDefault="00D33D6D" w:rsidP="00CF5C5C">
      <w:pPr>
        <w:pStyle w:val="ListParagraph"/>
        <w:numPr>
          <w:ilvl w:val="0"/>
          <w:numId w:val="18"/>
        </w:numPr>
        <w:spacing w:before="0" w:after="0"/>
      </w:pPr>
      <w:r>
        <w:t>Find an easy way to store and show defects in your presentation</w:t>
      </w:r>
    </w:p>
    <w:p w:rsidR="00D33D6D" w:rsidRPr="00CF5C5C" w:rsidRDefault="00D33D6D" w:rsidP="00810922">
      <w:pPr>
        <w:spacing w:after="0" w:line="240" w:lineRule="auto"/>
        <w:ind w:firstLine="360"/>
        <w:rPr>
          <w:rFonts w:ascii="Arial" w:hAnsi="Arial" w:cs="Arial"/>
          <w:sz w:val="18"/>
          <w:szCs w:val="18"/>
        </w:rPr>
      </w:pPr>
    </w:p>
    <w:sectPr w:rsidR="00D33D6D" w:rsidRPr="00CF5C5C" w:rsidSect="00E075C3">
      <w:headerReference w:type="default" r:id="rId9"/>
      <w:footerReference w:type="default" r:id="rId10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D6D" w:rsidRDefault="00D33D6D" w:rsidP="008068A2">
      <w:pPr>
        <w:spacing w:after="0" w:line="240" w:lineRule="auto"/>
      </w:pPr>
      <w:r>
        <w:separator/>
      </w:r>
    </w:p>
  </w:endnote>
  <w:endnote w:type="continuationSeparator" w:id="0">
    <w:p w:rsidR="00D33D6D" w:rsidRDefault="00D33D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D6D" w:rsidRDefault="00D33D6D" w:rsidP="004D29A9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left:0;text-align:left;margin-left:-1.4pt;margin-top:-6.2pt;width:511.65pt;height:22.7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" stroked="f" strokeweight=".5pt">
          <v:textbox inset=",0">
            <w:txbxContent>
              <w:p w:rsidR="00D33D6D" w:rsidRPr="00FC0B1F" w:rsidRDefault="00D33D6D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</w:pPr>
                <w:r w:rsidRPr="00FC0B1F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 xml:space="preserve">w: </w:t>
                </w:r>
                <w:hyperlink r:id="rId1" w:history="1">
                  <w:r w:rsidRPr="00FC0B1F">
                    <w:rPr>
                      <w:rStyle w:val="Hyperlink"/>
                      <w:rFonts w:ascii="Segoe UI Semibold" w:hAnsi="Segoe UI Semibold" w:cs="Segoe UI"/>
                      <w:color w:val="FFFFFF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FC0B1F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 xml:space="preserve"> • e: academy@telerik.com • a: </w:t>
                </w:r>
                <w:smartTag w:uri="urn:schemas-microsoft-com:office:smarttags" w:element="address">
                  <w:smartTag w:uri="urn:schemas-microsoft-com:office:smarttags" w:element="Street">
                    <w:r w:rsidRPr="00FC0B1F">
                      <w:rPr>
                        <w:rFonts w:ascii="Segoe UI Semibold" w:hAnsi="Segoe UI Semibold" w:cs="Segoe UI"/>
                        <w:color w:val="FFFFFF"/>
                        <w:sz w:val="16"/>
                        <w:szCs w:val="16"/>
                      </w:rPr>
                      <w:t>31 Alexander Malinov Blvd.</w:t>
                    </w:r>
                  </w:smartTag>
                  <w:r w:rsidRPr="00FC0B1F">
                    <w:rPr>
                      <w:rFonts w:ascii="Segoe UI Semibold" w:hAnsi="Segoe UI Semibold" w:cs="Segoe UI"/>
                      <w:color w:val="FFFFFF"/>
                      <w:sz w:val="16"/>
                      <w:szCs w:val="16"/>
                    </w:rPr>
                    <w:t xml:space="preserve">, </w:t>
                  </w:r>
                  <w:smartTag w:uri="urn:schemas-microsoft-com:office:smarttags" w:element="City">
                    <w:r w:rsidRPr="00FC0B1F">
                      <w:rPr>
                        <w:rFonts w:ascii="Segoe UI Semibold" w:hAnsi="Segoe UI Semibold" w:cs="Segoe UI"/>
                        <w:color w:val="FFFFFF"/>
                        <w:sz w:val="16"/>
                        <w:szCs w:val="16"/>
                      </w:rPr>
                      <w:t>Sofia</w:t>
                    </w:r>
                  </w:smartTag>
                </w:smartTag>
                <w:r w:rsidRPr="00FC0B1F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 xml:space="preserve"> 1729, </w:t>
                </w:r>
                <w:smartTag w:uri="urn:schemas-microsoft-com:office:smarttags" w:element="place">
                  <w:smartTag w:uri="urn:schemas-microsoft-com:office:smarttags" w:element="country-region">
                    <w:r w:rsidRPr="00FC0B1F">
                      <w:rPr>
                        <w:rFonts w:ascii="Segoe UI Semibold" w:hAnsi="Segoe UI Semibold" w:cs="Segoe UI"/>
                        <w:color w:val="FFFFFF"/>
                        <w:sz w:val="16"/>
                        <w:szCs w:val="16"/>
                      </w:rPr>
                      <w:t>Bulgaria</w:t>
                    </w:r>
                  </w:smartTag>
                </w:smartTag>
                <w:r w:rsidRPr="00FC0B1F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ab/>
                </w:r>
                <w:r w:rsidRPr="00FC0B1F">
                  <w:rPr>
                    <w:rFonts w:ascii="Segoe UI Semibold" w:hAnsi="Segoe UI Semibold" w:cs="Segoe UI"/>
                    <w:noProof/>
                    <w:color w:val="FFFFFF"/>
                    <w:sz w:val="16"/>
                    <w:szCs w:val="16"/>
                  </w:rPr>
                  <w:t>page</w:t>
                </w:r>
                <w:r w:rsidRPr="00FC0B1F">
                  <w:rPr>
                    <w:rFonts w:ascii="Segoe UI Semibold" w:hAnsi="Segoe UI Semibold" w:cs="Segoe UI"/>
                    <w:color w:val="FFFFFF"/>
                    <w:sz w:val="16"/>
                    <w:szCs w:val="16"/>
                  </w:rPr>
                  <w:t xml:space="preserve"> </w:t>
                </w:r>
                <w:r w:rsidRPr="00FC0B1F">
                  <w:rPr>
                    <w:rFonts w:ascii="Segoe WP Semibold" w:hAnsi="Segoe WP Semibold" w:cs="Segoe UI"/>
                    <w:b/>
                    <w:color w:val="FFFFFF"/>
                    <w:sz w:val="16"/>
                    <w:szCs w:val="16"/>
                  </w:rPr>
                  <w:fldChar w:fldCharType="begin"/>
                </w:r>
                <w:r w:rsidRPr="00FC0B1F">
                  <w:rPr>
                    <w:rFonts w:ascii="Segoe WP Semibold" w:hAnsi="Segoe WP Semibold" w:cs="Segoe UI"/>
                    <w:b/>
                    <w:color w:val="FFFFFF"/>
                    <w:sz w:val="16"/>
                    <w:szCs w:val="16"/>
                  </w:rPr>
                  <w:instrText xml:space="preserve"> PAGE  \* Arabic  \* MERGEFORMAT </w:instrText>
                </w:r>
                <w:r w:rsidRPr="00FC0B1F">
                  <w:rPr>
                    <w:rFonts w:ascii="Segoe WP Semibold" w:hAnsi="Segoe WP Semibold" w:cs="Segoe UI"/>
                    <w:b/>
                    <w:color w:val="FFFFFF"/>
                    <w:sz w:val="16"/>
                    <w:szCs w:val="16"/>
                  </w:rPr>
                  <w:fldChar w:fldCharType="separate"/>
                </w:r>
                <w:r>
                  <w:rPr>
                    <w:rFonts w:ascii="Segoe WP Semibold" w:hAnsi="Segoe WP Semibold" w:cs="Segoe UI"/>
                    <w:b/>
                    <w:noProof/>
                    <w:color w:val="FFFFFF"/>
                    <w:sz w:val="16"/>
                    <w:szCs w:val="16"/>
                  </w:rPr>
                  <w:t>1</w:t>
                </w:r>
                <w:r w:rsidRPr="00FC0B1F">
                  <w:rPr>
                    <w:rFonts w:ascii="Segoe WP Semibold" w:hAnsi="Segoe WP Semibold" w:cs="Segoe UI"/>
                    <w:b/>
                    <w:color w:val="FFFFFF"/>
                    <w:sz w:val="16"/>
                    <w:szCs w:val="16"/>
                  </w:rPr>
                  <w:fldChar w:fldCharType="end"/>
                </w:r>
                <w:r w:rsidRPr="00FC0B1F">
                  <w:rPr>
                    <w:rFonts w:ascii="Segoe WP Semibold" w:hAnsi="Segoe WP Semibold" w:cs="Segoe UI"/>
                    <w:color w:val="FFFFFF"/>
                    <w:sz w:val="16"/>
                    <w:szCs w:val="16"/>
                  </w:rPr>
                  <w:t xml:space="preserve"> of </w:t>
                </w:r>
                <w:fldSimple w:instr=" NUMPAGES  \* Arabic  \* MERGEFORMAT ">
                  <w:r>
                    <w:rPr>
                      <w:rFonts w:ascii="Segoe WP Semibold" w:hAnsi="Segoe WP Semibold" w:cs="Segoe UI"/>
                      <w:b/>
                      <w:noProof/>
                      <w:color w:val="FFFFFF"/>
                      <w:sz w:val="16"/>
                      <w:szCs w:val="16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9" o:spid="_x0000_s2051" type="#_x0000_t75" href="https://twitter.com/#!/TelerikAcade" style="position:absolute;left:0;text-align:left;margin-left:409.5pt;margin-top:-.65pt;width:11.6pt;height:11.3pt;z-index:251657728;visibility:visible" o:button="t">
          <v:fill o:detectmouseclick="t"/>
          <v:imagedata r:id="rId2" o:title=""/>
        </v:shape>
      </w:pict>
    </w:r>
    <w:r>
      <w:rPr>
        <w:noProof/>
        <w:lang w:val="bg-BG" w:eastAsia="bg-BG"/>
      </w:rPr>
      <w:pict>
        <v:shape id="Picture 50" o:spid="_x0000_s2052" type="#_x0000_t75" href="http://facebook.com/TelerikAcade" style="position:absolute;left:0;text-align:left;margin-left:394.75pt;margin-top:-.55pt;width:11.6pt;height:11.3pt;z-index:251656704;visibility:visible" o:button="t">
          <v:fill o:detectmouseclick="t"/>
          <v:imagedata r:id="rId3" o:title=""/>
        </v:shape>
      </w:pict>
    </w:r>
    <w:r>
      <w:rPr>
        <w:noProof/>
        <w:lang w:val="bg-BG" w:eastAsia="bg-BG"/>
      </w:rPr>
      <w:pict>
        <v:shape id="Picture 51" o:spid="_x0000_s2053" type="#_x0000_t75" href="http://www.youtube.com/user/telerikacade" style="position:absolute;left:0;text-align:left;margin-left:425.8pt;margin-top:-1.3pt;width:12.45pt;height:12.75pt;z-index:251658752;visibility:visible" o:button="t">
          <v:fill o:detectmouseclick="t"/>
          <v:imagedata r:id="rId4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D6D" w:rsidRDefault="00D33D6D" w:rsidP="008068A2">
      <w:pPr>
        <w:spacing w:after="0" w:line="240" w:lineRule="auto"/>
      </w:pPr>
      <w:r>
        <w:separator/>
      </w:r>
    </w:p>
  </w:footnote>
  <w:footnote w:type="continuationSeparator" w:id="0">
    <w:p w:rsidR="00D33D6D" w:rsidRDefault="00D33D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D6D" w:rsidRDefault="00D33D6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8" o:spid="_x0000_s2049" type="#_x0000_t75" style="position:absolute;left:0;text-align:left;margin-left:-1.3pt;margin-top:1.9pt;width:511.65pt;height:51.3pt;z-index:251659776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B34FD"/>
    <w:multiLevelType w:val="hybridMultilevel"/>
    <w:tmpl w:val="34FE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F4BE7"/>
    <w:multiLevelType w:val="hybridMultilevel"/>
    <w:tmpl w:val="34D06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4D780D"/>
    <w:multiLevelType w:val="hybridMultilevel"/>
    <w:tmpl w:val="CD1C3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2AE4056"/>
    <w:multiLevelType w:val="hybridMultilevel"/>
    <w:tmpl w:val="E6804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72312"/>
    <w:multiLevelType w:val="hybridMultilevel"/>
    <w:tmpl w:val="D68A154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49712D8F"/>
    <w:multiLevelType w:val="hybridMultilevel"/>
    <w:tmpl w:val="F5BA7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E21D2"/>
    <w:multiLevelType w:val="hybridMultilevel"/>
    <w:tmpl w:val="41886C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961F38"/>
    <w:multiLevelType w:val="hybridMultilevel"/>
    <w:tmpl w:val="9E0A5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F7049C7"/>
    <w:multiLevelType w:val="hybridMultilevel"/>
    <w:tmpl w:val="BCA0EC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5"/>
  </w:num>
  <w:num w:numId="5">
    <w:abstractNumId w:val="1"/>
  </w:num>
  <w:num w:numId="6">
    <w:abstractNumId w:val="16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0"/>
  </w:num>
  <w:num w:numId="12">
    <w:abstractNumId w:val="9"/>
  </w:num>
  <w:num w:numId="13">
    <w:abstractNumId w:val="2"/>
  </w:num>
  <w:num w:numId="14">
    <w:abstractNumId w:val="15"/>
  </w:num>
  <w:num w:numId="15">
    <w:abstractNumId w:val="3"/>
  </w:num>
  <w:num w:numId="16">
    <w:abstractNumId w:val="13"/>
  </w:num>
  <w:num w:numId="17">
    <w:abstractNumId w:val="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2C1C"/>
    <w:rsid w:val="0001267F"/>
    <w:rsid w:val="000C2EF8"/>
    <w:rsid w:val="00103906"/>
    <w:rsid w:val="001122E8"/>
    <w:rsid w:val="00183A2C"/>
    <w:rsid w:val="001C0E89"/>
    <w:rsid w:val="001D2B86"/>
    <w:rsid w:val="001D3970"/>
    <w:rsid w:val="0021573E"/>
    <w:rsid w:val="00227B2F"/>
    <w:rsid w:val="0026589D"/>
    <w:rsid w:val="00274E71"/>
    <w:rsid w:val="002C7141"/>
    <w:rsid w:val="003155BE"/>
    <w:rsid w:val="003817EF"/>
    <w:rsid w:val="00382A45"/>
    <w:rsid w:val="003A1601"/>
    <w:rsid w:val="003D3DB3"/>
    <w:rsid w:val="003D4FC7"/>
    <w:rsid w:val="003E167F"/>
    <w:rsid w:val="003E18A8"/>
    <w:rsid w:val="00415DDC"/>
    <w:rsid w:val="0043528A"/>
    <w:rsid w:val="0047331A"/>
    <w:rsid w:val="004A7E77"/>
    <w:rsid w:val="004D29A9"/>
    <w:rsid w:val="00514102"/>
    <w:rsid w:val="00524789"/>
    <w:rsid w:val="00564D7B"/>
    <w:rsid w:val="005B6A7B"/>
    <w:rsid w:val="005C131C"/>
    <w:rsid w:val="005E04CE"/>
    <w:rsid w:val="005E56F9"/>
    <w:rsid w:val="00624DCF"/>
    <w:rsid w:val="00625ED1"/>
    <w:rsid w:val="00670041"/>
    <w:rsid w:val="00710DF2"/>
    <w:rsid w:val="007367A5"/>
    <w:rsid w:val="0078620A"/>
    <w:rsid w:val="0079324A"/>
    <w:rsid w:val="007A635E"/>
    <w:rsid w:val="007E0960"/>
    <w:rsid w:val="008068A2"/>
    <w:rsid w:val="00810922"/>
    <w:rsid w:val="00835233"/>
    <w:rsid w:val="00883F8D"/>
    <w:rsid w:val="0090090B"/>
    <w:rsid w:val="009121E4"/>
    <w:rsid w:val="0093030D"/>
    <w:rsid w:val="009C687B"/>
    <w:rsid w:val="00A32B2D"/>
    <w:rsid w:val="00A45A89"/>
    <w:rsid w:val="00A52FE5"/>
    <w:rsid w:val="00A70227"/>
    <w:rsid w:val="00B148DD"/>
    <w:rsid w:val="00B214E5"/>
    <w:rsid w:val="00B60228"/>
    <w:rsid w:val="00B60EA6"/>
    <w:rsid w:val="00B93283"/>
    <w:rsid w:val="00B976D1"/>
    <w:rsid w:val="00C038AC"/>
    <w:rsid w:val="00C07904"/>
    <w:rsid w:val="00C82862"/>
    <w:rsid w:val="00C971BE"/>
    <w:rsid w:val="00CF5C5C"/>
    <w:rsid w:val="00D33D6D"/>
    <w:rsid w:val="00D910AA"/>
    <w:rsid w:val="00DA033B"/>
    <w:rsid w:val="00DC3867"/>
    <w:rsid w:val="00E050F9"/>
    <w:rsid w:val="00E075C3"/>
    <w:rsid w:val="00E3250B"/>
    <w:rsid w:val="00E465C4"/>
    <w:rsid w:val="00E76F33"/>
    <w:rsid w:val="00EA3B29"/>
    <w:rsid w:val="00EC6BD8"/>
    <w:rsid w:val="00F006A1"/>
    <w:rsid w:val="00F32B29"/>
    <w:rsid w:val="00F46918"/>
    <w:rsid w:val="00F55A1D"/>
    <w:rsid w:val="00FC0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 w:line="276" w:lineRule="auto"/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3906"/>
    <w:pPr>
      <w:keepNext/>
      <w:keepLines/>
      <w:spacing w:after="60"/>
      <w:outlineLvl w:val="0"/>
    </w:pPr>
    <w:rPr>
      <w:rFonts w:ascii="Cambria" w:eastAsia="SimSun" w:hAnsi="Cambria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3906"/>
    <w:pPr>
      <w:keepNext/>
      <w:keepLines/>
      <w:spacing w:after="80"/>
      <w:outlineLvl w:val="1"/>
    </w:pPr>
    <w:rPr>
      <w:rFonts w:ascii="Cambria" w:eastAsia="SimSun" w:hAnsi="Cambria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3906"/>
    <w:pPr>
      <w:keepNext/>
      <w:keepLines/>
      <w:spacing w:after="80"/>
      <w:outlineLvl w:val="2"/>
    </w:pPr>
    <w:rPr>
      <w:rFonts w:ascii="Cambria" w:eastAsia="SimSun" w:hAnsi="Cambria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3906"/>
    <w:pPr>
      <w:keepNext/>
      <w:keepLines/>
      <w:spacing w:before="80" w:after="80"/>
      <w:outlineLvl w:val="3"/>
    </w:pPr>
    <w:rPr>
      <w:rFonts w:ascii="Cambria" w:eastAsia="SimSun" w:hAnsi="Cambria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D2B86"/>
    <w:pPr>
      <w:keepNext/>
      <w:keepLines/>
      <w:spacing w:before="200" w:after="0"/>
      <w:outlineLvl w:val="4"/>
    </w:pPr>
    <w:rPr>
      <w:rFonts w:ascii="Cambria" w:eastAsia="SimSun" w:hAnsi="Cambria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D2B86"/>
    <w:pPr>
      <w:keepNext/>
      <w:keepLines/>
      <w:spacing w:before="40" w:after="0"/>
      <w:outlineLvl w:val="5"/>
    </w:pPr>
    <w:rPr>
      <w:rFonts w:ascii="Cambria" w:eastAsia="SimSun" w:hAnsi="Cambria"/>
      <w:color w:val="2E391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03906"/>
    <w:rPr>
      <w:rFonts w:ascii="Cambria" w:eastAsia="SimSun" w:hAnsi="Cambria" w:cs="Times New Roman"/>
      <w:b/>
      <w:color w:val="2E3917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03906"/>
    <w:rPr>
      <w:rFonts w:ascii="Cambria" w:eastAsia="SimSun" w:hAnsi="Cambria" w:cs="Times New Roman"/>
      <w:b/>
      <w:color w:val="2E3917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03906"/>
    <w:rPr>
      <w:rFonts w:ascii="Cambria" w:eastAsia="SimSun" w:hAnsi="Cambria" w:cs="Times New Roman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03906"/>
    <w:rPr>
      <w:rFonts w:ascii="Cambria" w:eastAsia="SimSun" w:hAnsi="Cambria" w:cs="Times New Roman"/>
      <w:iCs/>
      <w:color w:val="2E3917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D2B86"/>
    <w:rPr>
      <w:rFonts w:ascii="Cambria" w:eastAsia="SimSun" w:hAnsi="Cambria" w:cs="Times New Roman"/>
      <w:color w:val="2E3917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2B86"/>
    <w:rPr>
      <w:rFonts w:ascii="Cambria" w:eastAsia="SimSun" w:hAnsi="Cambria" w:cs="Times New Roman"/>
      <w:color w:val="2E3917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Code">
    <w:name w:val="Code"/>
    <w:uiPriority w:val="99"/>
    <w:rsid w:val="003155BE"/>
    <w:rPr>
      <w:rFonts w:ascii="Consolas" w:hAnsi="Consolas"/>
      <w:b/>
      <w:noProof/>
      <w:sz w:val="22"/>
      <w:lang w:val="en-US"/>
    </w:rPr>
  </w:style>
  <w:style w:type="table" w:styleId="LightList-Accent3">
    <w:name w:val="Light List Accent 3"/>
    <w:basedOn w:val="TableNormal"/>
    <w:uiPriority w:val="99"/>
    <w:rsid w:val="003E18A8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Shading1-Accent3">
    <w:name w:val="Medium Shading 1 Accent 3"/>
    <w:basedOn w:val="TableNormal"/>
    <w:uiPriority w:val="99"/>
    <w:rsid w:val="003E18A8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99"/>
    <w:rsid w:val="0001267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uiPriority w:val="99"/>
    <w:rsid w:val="0001267F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AF1DD"/>
      </w:tcPr>
    </w:tblStylePr>
    <w:tblStylePr w:type="band1Horz">
      <w:rPr>
        <w:rFonts w:cs="Times New Roman"/>
      </w:rPr>
      <w:tblPr/>
      <w:tcPr>
        <w:shd w:val="clear" w:color="auto" w:fill="EAF1DD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00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jj62091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tsi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hyperlink" Target="http://academy.telerik.com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148</Words>
  <Characters>847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subject/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Lecturer</cp:lastModifiedBy>
  <cp:revision>2</cp:revision>
  <cp:lastPrinted>2013-03-18T12:39:00Z</cp:lastPrinted>
  <dcterms:created xsi:type="dcterms:W3CDTF">2013-07-07T18:10:00Z</dcterms:created>
  <dcterms:modified xsi:type="dcterms:W3CDTF">2013-07-07T18:10:00Z</dcterms:modified>
</cp:coreProperties>
</file>